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0289" w14:textId="77777777" w:rsidR="00F1453A" w:rsidRDefault="00496E2E" w:rsidP="00163C69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B115DD" wp14:editId="0CA06C19">
            <wp:simplePos x="0" y="0"/>
            <wp:positionH relativeFrom="column">
              <wp:posOffset>4434840</wp:posOffset>
            </wp:positionH>
            <wp:positionV relativeFrom="paragraph">
              <wp:posOffset>-242570</wp:posOffset>
            </wp:positionV>
            <wp:extent cx="867433" cy="752475"/>
            <wp:effectExtent l="0" t="0" r="8890" b="0"/>
            <wp:wrapNone/>
            <wp:docPr id="3" name="Imagen 3" descr="F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33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C69">
        <w:rPr>
          <w:noProof/>
        </w:rPr>
        <w:drawing>
          <wp:anchor distT="0" distB="0" distL="114300" distR="114300" simplePos="0" relativeHeight="251658240" behindDoc="1" locked="0" layoutInCell="1" allowOverlap="1" wp14:anchorId="015FA007" wp14:editId="4C8ACEB6">
            <wp:simplePos x="0" y="0"/>
            <wp:positionH relativeFrom="column">
              <wp:posOffset>24765</wp:posOffset>
            </wp:positionH>
            <wp:positionV relativeFrom="paragraph">
              <wp:posOffset>-185420</wp:posOffset>
            </wp:positionV>
            <wp:extent cx="742950" cy="742950"/>
            <wp:effectExtent l="0" t="0" r="0" b="0"/>
            <wp:wrapNone/>
            <wp:docPr id="1" name="Imagen 1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C69">
        <w:t>ESCUELA POLITÉCNICA NACIONAL.</w:t>
      </w:r>
    </w:p>
    <w:p w14:paraId="2EE6F76B" w14:textId="77777777" w:rsidR="00163C69" w:rsidRDefault="00163C69" w:rsidP="00163C69">
      <w:pPr>
        <w:spacing w:after="0"/>
        <w:jc w:val="center"/>
      </w:pPr>
      <w:r>
        <w:t>Facultad de Ingeniería de Sistemas.</w:t>
      </w:r>
    </w:p>
    <w:p w14:paraId="6DAE9FCE" w14:textId="77777777" w:rsidR="00163C69" w:rsidRDefault="00163C69" w:rsidP="00163C69">
      <w:pPr>
        <w:spacing w:after="0"/>
        <w:jc w:val="center"/>
      </w:pPr>
      <w:r>
        <w:rPr>
          <w:i/>
          <w:iCs/>
        </w:rPr>
        <w:t>Ingeniería en Software.</w:t>
      </w:r>
    </w:p>
    <w:p w14:paraId="5F359D2B" w14:textId="77777777" w:rsidR="00163C69" w:rsidRDefault="00496E2E" w:rsidP="00163C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8EF5E" wp14:editId="3173A086">
                <wp:simplePos x="0" y="0"/>
                <wp:positionH relativeFrom="column">
                  <wp:posOffset>-6985</wp:posOffset>
                </wp:positionH>
                <wp:positionV relativeFrom="paragraph">
                  <wp:posOffset>180340</wp:posOffset>
                </wp:positionV>
                <wp:extent cx="54102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66CDB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4.2pt" to="42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Q/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6DB53DD" w14:textId="77777777" w:rsidR="00496E2E" w:rsidRDefault="00496E2E" w:rsidP="00163C69">
      <w:pPr>
        <w:sectPr w:rsidR="00496E2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72D0593" w14:textId="77777777" w:rsidR="00163C69" w:rsidRDefault="00163C69" w:rsidP="00163C69">
      <w:r>
        <w:t>Nombre: Bryan Steven Paucar Vega</w:t>
      </w:r>
    </w:p>
    <w:p w14:paraId="253BAC66" w14:textId="20A0FE0A" w:rsidR="00496E2E" w:rsidRDefault="00496E2E" w:rsidP="00163C6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1F113" wp14:editId="65EA28D0">
                <wp:simplePos x="0" y="0"/>
                <wp:positionH relativeFrom="column">
                  <wp:posOffset>-6985</wp:posOffset>
                </wp:positionH>
                <wp:positionV relativeFrom="paragraph">
                  <wp:posOffset>265430</wp:posOffset>
                </wp:positionV>
                <wp:extent cx="54102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1E78B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0.9pt" to="425.4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Q/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t xml:space="preserve">Materia: </w:t>
      </w:r>
      <w:r w:rsidR="003A161B">
        <w:t>Aplicaciones Móviles</w:t>
      </w:r>
    </w:p>
    <w:p w14:paraId="7D519047" w14:textId="77777777" w:rsidR="00496E2E" w:rsidRDefault="00496E2E" w:rsidP="00496E2E">
      <w:pPr>
        <w:jc w:val="right"/>
      </w:pPr>
      <w:r>
        <w:t>Curso: GR1SW</w:t>
      </w:r>
    </w:p>
    <w:p w14:paraId="3D190215" w14:textId="2F35C397" w:rsidR="00496E2E" w:rsidRPr="00496E2E" w:rsidRDefault="00496E2E" w:rsidP="00496E2E">
      <w:pPr>
        <w:jc w:val="right"/>
        <w:sectPr w:rsidR="00496E2E" w:rsidRPr="00496E2E" w:rsidSect="00496E2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 xml:space="preserve">Fecha: </w:t>
      </w:r>
      <w:r w:rsidR="003A161B">
        <w:t>23</w:t>
      </w:r>
      <w:r>
        <w:t>/01/2023</w:t>
      </w:r>
    </w:p>
    <w:p w14:paraId="0371B713" w14:textId="77777777" w:rsidR="00496E2E" w:rsidRDefault="00496E2E" w:rsidP="00496E2E">
      <w:pPr>
        <w:jc w:val="center"/>
      </w:pPr>
    </w:p>
    <w:p w14:paraId="3C890668" w14:textId="5D33CC09" w:rsidR="00496E2E" w:rsidRPr="00496E2E" w:rsidRDefault="00496E2E" w:rsidP="00496E2E">
      <w:pPr>
        <w:jc w:val="center"/>
        <w:rPr>
          <w:sz w:val="28"/>
          <w:szCs w:val="28"/>
        </w:rPr>
      </w:pPr>
      <w:r w:rsidRPr="00496E2E">
        <w:rPr>
          <w:b/>
          <w:bCs/>
          <w:sz w:val="28"/>
          <w:szCs w:val="28"/>
        </w:rPr>
        <w:t>Tema:</w:t>
      </w:r>
      <w:r w:rsidRPr="00496E2E">
        <w:rPr>
          <w:sz w:val="28"/>
          <w:szCs w:val="28"/>
        </w:rPr>
        <w:t xml:space="preserve"> </w:t>
      </w:r>
      <w:r w:rsidR="003A161B">
        <w:rPr>
          <w:sz w:val="28"/>
          <w:szCs w:val="28"/>
        </w:rPr>
        <w:t>Diagrama Entidad-Relación del Proyecto.</w:t>
      </w:r>
    </w:p>
    <w:p w14:paraId="06F00ADE" w14:textId="77777777" w:rsidR="003A161B" w:rsidRDefault="003A161B" w:rsidP="003A161B">
      <w:pPr>
        <w:rPr>
          <w:b/>
          <w:bCs/>
        </w:rPr>
      </w:pPr>
    </w:p>
    <w:p w14:paraId="6F2EFB1F" w14:textId="77777777" w:rsidR="003A161B" w:rsidRDefault="003A161B" w:rsidP="003A161B">
      <w:pPr>
        <w:rPr>
          <w:b/>
          <w:bCs/>
        </w:rPr>
      </w:pPr>
    </w:p>
    <w:p w14:paraId="54A99474" w14:textId="6CA343CC" w:rsidR="007E46A0" w:rsidRPr="003A161B" w:rsidRDefault="00A205B4" w:rsidP="003A161B">
      <w:pPr>
        <w:rPr>
          <w:b/>
          <w:bCs/>
        </w:rPr>
      </w:pPr>
      <w:r w:rsidRPr="00A205B4">
        <w:rPr>
          <w:b/>
          <w:bCs/>
        </w:rPr>
        <w:drawing>
          <wp:inline distT="0" distB="0" distL="0" distR="0" wp14:anchorId="4E6CDF58" wp14:editId="41C12516">
            <wp:extent cx="5372850" cy="4677428"/>
            <wp:effectExtent l="0" t="0" r="0" b="889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A0" w:rsidRPr="003A161B" w:rsidSect="00496E2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41C41"/>
    <w:multiLevelType w:val="multilevel"/>
    <w:tmpl w:val="73305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09243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1B"/>
    <w:rsid w:val="00163C69"/>
    <w:rsid w:val="003A161B"/>
    <w:rsid w:val="00427844"/>
    <w:rsid w:val="00496E2E"/>
    <w:rsid w:val="007A29DD"/>
    <w:rsid w:val="007E46A0"/>
    <w:rsid w:val="00A205B4"/>
    <w:rsid w:val="00D815A4"/>
    <w:rsid w:val="00F1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4C83"/>
  <w15:chartTrackingRefBased/>
  <w15:docId w15:val="{1DF822B8-0315-48D3-8BBF-ED5CD5C6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C6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63C69"/>
    <w:pPr>
      <w:keepNext/>
      <w:keepLines/>
      <w:spacing w:before="360" w:after="24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163C69"/>
    <w:pPr>
      <w:keepNext/>
      <w:keepLines/>
      <w:spacing w:before="160" w:after="120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63C69"/>
    <w:pPr>
      <w:spacing w:after="0" w:line="240" w:lineRule="auto"/>
    </w:pPr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163C69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3C69"/>
    <w:rPr>
      <w:rFonts w:ascii="Times New Roman" w:eastAsiaTheme="majorEastAsia" w:hAnsi="Times New Roman" w:cstheme="majorBidi"/>
      <w:sz w:val="26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163C69"/>
    <w:pPr>
      <w:spacing w:before="120"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C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163C69"/>
    <w:pPr>
      <w:numPr>
        <w:ilvl w:val="1"/>
      </w:numPr>
      <w:spacing w:before="120" w:after="280"/>
    </w:pPr>
    <w:rPr>
      <w:rFonts w:eastAsiaTheme="minorEastAsia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3C69"/>
    <w:rPr>
      <w:rFonts w:ascii="Times New Roman" w:eastAsiaTheme="minorEastAsia" w:hAnsi="Times New Roman"/>
      <w:spacing w:val="15"/>
    </w:rPr>
  </w:style>
  <w:style w:type="character" w:styleId="nfasissutil">
    <w:name w:val="Subtle Emphasis"/>
    <w:basedOn w:val="Fuentedeprrafopredeter"/>
    <w:uiPriority w:val="19"/>
    <w:qFormat/>
    <w:rsid w:val="00163C69"/>
    <w:rPr>
      <w:rFonts w:ascii="Times New Roman" w:hAnsi="Times New Roman"/>
      <w:i/>
      <w:iCs/>
      <w:color w:val="auto"/>
      <w:sz w:val="22"/>
    </w:rPr>
  </w:style>
  <w:style w:type="character" w:styleId="nfasis">
    <w:name w:val="Emphasis"/>
    <w:basedOn w:val="Fuentedeprrafopredeter"/>
    <w:uiPriority w:val="20"/>
    <w:qFormat/>
    <w:rsid w:val="00163C69"/>
    <w:rPr>
      <w:rFonts w:ascii="Times New Roman" w:hAnsi="Times New Roman"/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63C69"/>
    <w:rPr>
      <w:rFonts w:ascii="Times New Roman" w:hAnsi="Times New Roman"/>
      <w:i/>
      <w:iCs/>
      <w:color w:val="auto"/>
    </w:rPr>
  </w:style>
  <w:style w:type="character" w:styleId="Textoennegrita">
    <w:name w:val="Strong"/>
    <w:basedOn w:val="Fuentedeprrafopredeter"/>
    <w:uiPriority w:val="22"/>
    <w:qFormat/>
    <w:rsid w:val="00163C69"/>
    <w:rPr>
      <w:rFonts w:ascii="Times New Roman" w:hAnsi="Times New Roman"/>
      <w:b/>
      <w:bCs/>
      <w:color w:val="auto"/>
    </w:rPr>
  </w:style>
  <w:style w:type="paragraph" w:styleId="Prrafodelista">
    <w:name w:val="List Paragraph"/>
    <w:basedOn w:val="Normal"/>
    <w:autoRedefine/>
    <w:uiPriority w:val="34"/>
    <w:qFormat/>
    <w:rsid w:val="007E46A0"/>
    <w:pPr>
      <w:spacing w:before="240" w:after="40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lantillas%20personalizadas%20de%20Office\Plantilla%20de%20Trabaj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Trabajos.dotx</Template>
  <TotalTime>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BryanPC</dc:creator>
  <cp:keywords/>
  <dc:description/>
  <cp:lastModifiedBy>Bryan Paucar</cp:lastModifiedBy>
  <cp:revision>3</cp:revision>
  <dcterms:created xsi:type="dcterms:W3CDTF">2023-01-24T02:21:00Z</dcterms:created>
  <dcterms:modified xsi:type="dcterms:W3CDTF">2023-01-24T02:46:00Z</dcterms:modified>
</cp:coreProperties>
</file>