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27B9" w14:textId="77777777" w:rsidR="00F1453A" w:rsidRDefault="00496E2E" w:rsidP="00163C69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F537D1" wp14:editId="136B0EB7">
            <wp:simplePos x="0" y="0"/>
            <wp:positionH relativeFrom="column">
              <wp:posOffset>4434840</wp:posOffset>
            </wp:positionH>
            <wp:positionV relativeFrom="paragraph">
              <wp:posOffset>-242570</wp:posOffset>
            </wp:positionV>
            <wp:extent cx="867433" cy="752475"/>
            <wp:effectExtent l="0" t="0" r="8890" b="0"/>
            <wp:wrapNone/>
            <wp:docPr id="3" name="Imagen 3" descr="F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3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C69">
        <w:rPr>
          <w:noProof/>
        </w:rPr>
        <w:drawing>
          <wp:anchor distT="0" distB="0" distL="114300" distR="114300" simplePos="0" relativeHeight="251658240" behindDoc="1" locked="0" layoutInCell="1" allowOverlap="1" wp14:anchorId="0D204864" wp14:editId="2A85E9DD">
            <wp:simplePos x="0" y="0"/>
            <wp:positionH relativeFrom="column">
              <wp:posOffset>24765</wp:posOffset>
            </wp:positionH>
            <wp:positionV relativeFrom="paragraph">
              <wp:posOffset>-185420</wp:posOffset>
            </wp:positionV>
            <wp:extent cx="742950" cy="742950"/>
            <wp:effectExtent l="0" t="0" r="0" b="0"/>
            <wp:wrapNone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69">
        <w:t>ESCUELA POLITÉCNICA NACIONAL.</w:t>
      </w:r>
    </w:p>
    <w:p w14:paraId="1DDB9237" w14:textId="77777777" w:rsidR="00163C69" w:rsidRDefault="00163C69" w:rsidP="00163C69">
      <w:pPr>
        <w:spacing w:after="0"/>
        <w:jc w:val="center"/>
      </w:pPr>
      <w:r>
        <w:t>Facultad de Ingeniería de Sistemas.</w:t>
      </w:r>
    </w:p>
    <w:p w14:paraId="0B850FB1" w14:textId="77777777" w:rsidR="00163C69" w:rsidRDefault="00163C69" w:rsidP="00163C69">
      <w:pPr>
        <w:spacing w:after="0"/>
        <w:jc w:val="center"/>
      </w:pPr>
      <w:r>
        <w:rPr>
          <w:i/>
          <w:iCs/>
        </w:rPr>
        <w:t>Ingeniería en Software.</w:t>
      </w:r>
    </w:p>
    <w:p w14:paraId="0AB7A643" w14:textId="77777777" w:rsidR="00163C69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98C56" wp14:editId="6239C344">
                <wp:simplePos x="0" y="0"/>
                <wp:positionH relativeFrom="column">
                  <wp:posOffset>-6985</wp:posOffset>
                </wp:positionH>
                <wp:positionV relativeFrom="paragraph">
                  <wp:posOffset>180340</wp:posOffset>
                </wp:positionV>
                <wp:extent cx="54102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EDFD9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2pt" to="42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K4JHUL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2720B37" w14:textId="77777777" w:rsidR="00496E2E" w:rsidRDefault="00496E2E" w:rsidP="00163C69">
      <w:pPr>
        <w:sectPr w:rsidR="00496E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2523A2" w14:textId="77777777" w:rsidR="00163C69" w:rsidRDefault="00163C69" w:rsidP="00163C69">
      <w:r>
        <w:t>Nombre: Bryan Steven Paucar Vega</w:t>
      </w:r>
    </w:p>
    <w:p w14:paraId="27D4D1D9" w14:textId="6701FBA6" w:rsidR="00496E2E" w:rsidRDefault="00496E2E" w:rsidP="00163C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E3A4" wp14:editId="1F9DDF8D">
                <wp:simplePos x="0" y="0"/>
                <wp:positionH relativeFrom="column">
                  <wp:posOffset>-6985</wp:posOffset>
                </wp:positionH>
                <wp:positionV relativeFrom="paragraph">
                  <wp:posOffset>265430</wp:posOffset>
                </wp:positionV>
                <wp:extent cx="54102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FE6C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0.9pt" to="425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Q/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Materia: </w:t>
      </w:r>
      <w:r w:rsidR="005852DC">
        <w:t>Aplicaciones Móviles</w:t>
      </w:r>
    </w:p>
    <w:p w14:paraId="2A833D10" w14:textId="77777777" w:rsidR="00496E2E" w:rsidRDefault="00496E2E" w:rsidP="00496E2E">
      <w:pPr>
        <w:jc w:val="right"/>
      </w:pPr>
      <w:r>
        <w:t>Curso: GR1SW</w:t>
      </w:r>
    </w:p>
    <w:p w14:paraId="07CA5061" w14:textId="4A12A87E" w:rsidR="00496E2E" w:rsidRPr="00496E2E" w:rsidRDefault="00496E2E" w:rsidP="00496E2E">
      <w:pPr>
        <w:jc w:val="right"/>
        <w:sectPr w:rsidR="00496E2E" w:rsidRPr="00496E2E" w:rsidSect="00496E2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Fecha: </w:t>
      </w:r>
      <w:r w:rsidR="005852DC">
        <w:t>23</w:t>
      </w:r>
      <w:r>
        <w:t>/01/2023</w:t>
      </w:r>
    </w:p>
    <w:p w14:paraId="777A4A3D" w14:textId="77777777" w:rsidR="00496E2E" w:rsidRDefault="00496E2E" w:rsidP="00496E2E">
      <w:pPr>
        <w:jc w:val="center"/>
      </w:pPr>
    </w:p>
    <w:p w14:paraId="07F33D3F" w14:textId="5F72D08F" w:rsidR="007E46A0" w:rsidRDefault="00496E2E" w:rsidP="003E34F9">
      <w:pPr>
        <w:jc w:val="center"/>
        <w:rPr>
          <w:sz w:val="28"/>
          <w:szCs w:val="28"/>
        </w:rPr>
      </w:pPr>
      <w:r w:rsidRPr="00496E2E">
        <w:rPr>
          <w:b/>
          <w:bCs/>
          <w:sz w:val="28"/>
          <w:szCs w:val="28"/>
        </w:rPr>
        <w:t>Tema:</w:t>
      </w:r>
      <w:r w:rsidRPr="00496E2E">
        <w:rPr>
          <w:sz w:val="28"/>
          <w:szCs w:val="28"/>
        </w:rPr>
        <w:t xml:space="preserve"> </w:t>
      </w:r>
      <w:r w:rsidR="003E34F9">
        <w:rPr>
          <w:sz w:val="28"/>
          <w:szCs w:val="28"/>
        </w:rPr>
        <w:t>Historias de usuario para una aplicación móvil</w:t>
      </w:r>
    </w:p>
    <w:p w14:paraId="4869B15C" w14:textId="57410102" w:rsidR="003E34F9" w:rsidRDefault="003E34F9" w:rsidP="003E34F9">
      <w:pPr>
        <w:pStyle w:val="Ttulo1"/>
      </w:pPr>
      <w:r>
        <w:t>Tema:</w:t>
      </w:r>
    </w:p>
    <w:p w14:paraId="73D094A5" w14:textId="52BFF1BF" w:rsidR="003E34F9" w:rsidRDefault="003E34F9" w:rsidP="003E34F9">
      <w:pPr>
        <w:jc w:val="center"/>
      </w:pPr>
      <w:r>
        <w:t>Aplicación para el manejo de</w:t>
      </w:r>
      <w:r w:rsidR="00F45036">
        <w:t xml:space="preserve"> la contabilidad</w:t>
      </w:r>
      <w:r>
        <w:t xml:space="preserve"> de una persona.</w:t>
      </w:r>
    </w:p>
    <w:p w14:paraId="019D0E84" w14:textId="451CBB54" w:rsidR="003E34F9" w:rsidRDefault="003E34F9" w:rsidP="003E34F9">
      <w:pPr>
        <w:pStyle w:val="Ttulo1"/>
      </w:pPr>
      <w:r>
        <w:t>Objetivos:</w:t>
      </w:r>
    </w:p>
    <w:p w14:paraId="7A4B4EB8" w14:textId="31F51482" w:rsidR="003E34F9" w:rsidRDefault="003E34F9" w:rsidP="003E34F9">
      <w:pPr>
        <w:pStyle w:val="Prrafodelista"/>
        <w:numPr>
          <w:ilvl w:val="0"/>
          <w:numId w:val="3"/>
        </w:numPr>
      </w:pPr>
      <w:r>
        <w:t>Permitir a una persona manejar el dinero que posee, con el calculo de sus ingresos menos sus deudas para darle la posibilidad de realizar algún ahorro.</w:t>
      </w:r>
    </w:p>
    <w:p w14:paraId="22209B77" w14:textId="6F5846A8" w:rsidR="003E34F9" w:rsidRDefault="003E34F9" w:rsidP="003E34F9">
      <w:pPr>
        <w:pStyle w:val="Prrafodelista"/>
        <w:numPr>
          <w:ilvl w:val="0"/>
          <w:numId w:val="3"/>
        </w:numPr>
      </w:pPr>
      <w:r>
        <w:t>Generar opciones de ahorro con las diferentes técnicas de fuerza de voluntad en el ahorro para que el usuario tenga dinero guardado ante una emergencia o para algún objetivo.</w:t>
      </w:r>
    </w:p>
    <w:p w14:paraId="289B9CCF" w14:textId="6026B556" w:rsidR="003E34F9" w:rsidRDefault="003E34F9" w:rsidP="003E34F9">
      <w:pPr>
        <w:pStyle w:val="Prrafodelista"/>
        <w:numPr>
          <w:ilvl w:val="0"/>
          <w:numId w:val="3"/>
        </w:numPr>
      </w:pPr>
      <w:r>
        <w:t>Observar las deudas totales que se generan en un lapso de tiempo para que el usuario pueda ver si sus ingresos cubren sus deudas y gastos.</w:t>
      </w:r>
    </w:p>
    <w:p w14:paraId="4807A040" w14:textId="0B4758FB" w:rsidR="00A30F70" w:rsidRDefault="00A30F70" w:rsidP="00A30F70">
      <w:pPr>
        <w:pStyle w:val="Ttulo1"/>
      </w:pPr>
      <w: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2"/>
        <w:gridCol w:w="4662"/>
      </w:tblGrid>
      <w:tr w:rsidR="00A30F70" w:rsidRPr="00FC3E21" w14:paraId="7975D086" w14:textId="77777777" w:rsidTr="000D3C59">
        <w:trPr>
          <w:trHeight w:val="274"/>
        </w:trPr>
        <w:tc>
          <w:tcPr>
            <w:tcW w:w="0" w:type="auto"/>
            <w:gridSpan w:val="2"/>
          </w:tcPr>
          <w:p w14:paraId="1053C9EA" w14:textId="77777777" w:rsidR="00A30F70" w:rsidRPr="00A30F70" w:rsidRDefault="00A30F7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5852DC" w:rsidRPr="00FC3E21" w14:paraId="521C7E15" w14:textId="77777777" w:rsidTr="005852DC">
        <w:tc>
          <w:tcPr>
            <w:tcW w:w="3755" w:type="dxa"/>
          </w:tcPr>
          <w:p w14:paraId="37CD9F90" w14:textId="77777777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HU01</w:t>
            </w:r>
          </w:p>
        </w:tc>
        <w:tc>
          <w:tcPr>
            <w:tcW w:w="4739" w:type="dxa"/>
          </w:tcPr>
          <w:p w14:paraId="666F2CF4" w14:textId="4F5EFBF5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 w:rsidR="00C851F1">
              <w:rPr>
                <w:bCs/>
              </w:rPr>
              <w:t xml:space="preserve">Administrador </w:t>
            </w:r>
            <w:r w:rsidR="005852DC">
              <w:rPr>
                <w:bCs/>
              </w:rPr>
              <w:t>de mis finanzas personales</w:t>
            </w:r>
          </w:p>
        </w:tc>
      </w:tr>
      <w:tr w:rsidR="00A30F70" w:rsidRPr="00FC3E21" w14:paraId="53331E02" w14:textId="77777777" w:rsidTr="000D3C59">
        <w:tc>
          <w:tcPr>
            <w:tcW w:w="0" w:type="auto"/>
            <w:gridSpan w:val="2"/>
          </w:tcPr>
          <w:p w14:paraId="2A1DC59F" w14:textId="7B8D3C9B" w:rsidR="00A30F70" w:rsidRPr="00A30F70" w:rsidRDefault="00A30F7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 w:rsidR="005852DC">
              <w:rPr>
                <w:bCs/>
              </w:rPr>
              <w:t>Escoger una forma de ahorro programado o espontáneo.</w:t>
            </w:r>
          </w:p>
        </w:tc>
      </w:tr>
      <w:tr w:rsidR="00A30F70" w:rsidRPr="00FC3E21" w14:paraId="78522AA6" w14:textId="77777777" w:rsidTr="000D3C59">
        <w:tc>
          <w:tcPr>
            <w:tcW w:w="0" w:type="auto"/>
            <w:gridSpan w:val="2"/>
          </w:tcPr>
          <w:p w14:paraId="1303BD59" w14:textId="68663657" w:rsidR="005852DC" w:rsidRDefault="005852DC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35577C8E" w14:textId="2D939D3B" w:rsidR="00A30F70" w:rsidRPr="00A30F70" w:rsidRDefault="00A30F7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 w:rsidR="005852DC">
              <w:rPr>
                <w:bCs/>
              </w:rPr>
              <w:t>administrador de mis finanzas personales deseo poder escoger alguna técnica de ahorro programado o un ahorro espontáneo para llevar una organización de las formas de ahorro realizado.</w:t>
            </w:r>
          </w:p>
        </w:tc>
      </w:tr>
      <w:tr w:rsidR="005852DC" w:rsidRPr="00FC3E21" w14:paraId="699D0A10" w14:textId="77777777" w:rsidTr="00B622BB">
        <w:tc>
          <w:tcPr>
            <w:tcW w:w="0" w:type="auto"/>
            <w:gridSpan w:val="2"/>
          </w:tcPr>
          <w:p w14:paraId="4DF275C6" w14:textId="08F6369A" w:rsidR="005852DC" w:rsidRPr="00A30F70" w:rsidRDefault="005852DC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</w:tr>
      <w:tr w:rsidR="00A30F70" w:rsidRPr="00FC3E21" w14:paraId="00D99FEE" w14:textId="77777777" w:rsidTr="000D3C59">
        <w:tc>
          <w:tcPr>
            <w:tcW w:w="0" w:type="auto"/>
            <w:gridSpan w:val="2"/>
          </w:tcPr>
          <w:p w14:paraId="033B250F" w14:textId="3C7945AF" w:rsidR="00A30F70" w:rsidRPr="00A30F70" w:rsidRDefault="00A30F7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54CB3A43" w14:textId="77777777" w:rsidR="00A30F70" w:rsidRDefault="005852DC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Escoger un método de ahorro programado con un </w:t>
            </w:r>
            <w:r w:rsidR="00C90122">
              <w:rPr>
                <w:bCs/>
              </w:rPr>
              <w:t>monto definido y en un periodo de tiempo en el que dura el ahorro y el tiempo para aumentar el monto.</w:t>
            </w:r>
          </w:p>
          <w:p w14:paraId="0C5E8826" w14:textId="77777777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Realizar un ahorro espontaneo que seguirá aumentando el saldo de los ahorros que tiene el usuario.</w:t>
            </w:r>
          </w:p>
          <w:p w14:paraId="0FEDD370" w14:textId="77777777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Truncar el método de ahorro programado en el momento que el administrador de las finanzas lo desee.</w:t>
            </w:r>
          </w:p>
          <w:p w14:paraId="2B571C55" w14:textId="0E990CBB" w:rsidR="00C90122" w:rsidRDefault="00C90122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Programar un ahorro definiendo un objetivo al cual el administrados persigue.</w:t>
            </w:r>
          </w:p>
          <w:p w14:paraId="208A24D9" w14:textId="7EAB76B4" w:rsidR="00680C36" w:rsidRDefault="00680C36" w:rsidP="005852DC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eliminar o crear nuevos ahorros en base a los métodos de ahorro o ahorro espontáneo.</w:t>
            </w:r>
          </w:p>
          <w:p w14:paraId="76178F19" w14:textId="47C9FF62" w:rsidR="00C90122" w:rsidRPr="005852DC" w:rsidRDefault="00C90122" w:rsidP="00C90122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4B2D5E50" w14:textId="78D50039" w:rsidR="00A30F70" w:rsidRDefault="00A30F70" w:rsidP="00A30F70"/>
    <w:p w14:paraId="1E7683F2" w14:textId="43B08A7E" w:rsidR="00C90122" w:rsidRDefault="00C90122" w:rsidP="00A30F70"/>
    <w:p w14:paraId="66BDEAB9" w14:textId="77777777" w:rsidR="00C90122" w:rsidRDefault="00C90122" w:rsidP="00A30F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9"/>
        <w:gridCol w:w="4655"/>
      </w:tblGrid>
      <w:tr w:rsidR="00C90122" w:rsidRPr="00FC3E21" w14:paraId="109AAD77" w14:textId="77777777" w:rsidTr="000D3C59">
        <w:trPr>
          <w:trHeight w:val="274"/>
        </w:trPr>
        <w:tc>
          <w:tcPr>
            <w:tcW w:w="0" w:type="auto"/>
            <w:gridSpan w:val="2"/>
          </w:tcPr>
          <w:p w14:paraId="27A56EDC" w14:textId="77777777" w:rsidR="00C90122" w:rsidRPr="00A30F70" w:rsidRDefault="00C90122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26FAD" w:rsidRPr="00FC3E21" w14:paraId="595A833D" w14:textId="77777777" w:rsidTr="000D3C59">
        <w:tc>
          <w:tcPr>
            <w:tcW w:w="3755" w:type="dxa"/>
          </w:tcPr>
          <w:p w14:paraId="18FD62E8" w14:textId="78C9D902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2</w:t>
            </w:r>
          </w:p>
        </w:tc>
        <w:tc>
          <w:tcPr>
            <w:tcW w:w="4739" w:type="dxa"/>
          </w:tcPr>
          <w:p w14:paraId="4BC82C5B" w14:textId="77777777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C90122" w:rsidRPr="00FC3E21" w14:paraId="6CAE5C5E" w14:textId="77777777" w:rsidTr="000D3C59">
        <w:tc>
          <w:tcPr>
            <w:tcW w:w="0" w:type="auto"/>
            <w:gridSpan w:val="2"/>
          </w:tcPr>
          <w:p w14:paraId="00698F62" w14:textId="7428C223" w:rsidR="00C90122" w:rsidRPr="00A30F70" w:rsidRDefault="00C90122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</w:t>
            </w:r>
            <w:r w:rsidR="00026FAD">
              <w:rPr>
                <w:bCs/>
              </w:rPr>
              <w:t>os gastos que se realicen hasta una fecha definida.</w:t>
            </w:r>
          </w:p>
        </w:tc>
      </w:tr>
      <w:tr w:rsidR="00C90122" w:rsidRPr="00FC3E21" w14:paraId="2282C245" w14:textId="77777777" w:rsidTr="000D3C59">
        <w:tc>
          <w:tcPr>
            <w:tcW w:w="0" w:type="auto"/>
            <w:gridSpan w:val="2"/>
          </w:tcPr>
          <w:p w14:paraId="781A8413" w14:textId="77777777" w:rsidR="00C90122" w:rsidRDefault="00C90122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2C49B3C8" w14:textId="3721D4A7" w:rsidR="00C90122" w:rsidRPr="00A30F70" w:rsidRDefault="00C90122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</w:t>
            </w:r>
            <w:r w:rsidR="008A1EF5">
              <w:rPr>
                <w:bCs/>
              </w:rPr>
              <w:t xml:space="preserve">quiero </w:t>
            </w:r>
            <w:r w:rsidR="00026FAD">
              <w:rPr>
                <w:bCs/>
              </w:rPr>
              <w:t>registrar los gastos que realice hasta una fecha definida por mi persona para al final de este periodo sumarles a las deudas y tener un monto total de deudas y gastos.</w:t>
            </w:r>
          </w:p>
        </w:tc>
      </w:tr>
      <w:tr w:rsidR="00C90122" w:rsidRPr="00FC3E21" w14:paraId="40A0DA7C" w14:textId="77777777" w:rsidTr="000D3C59">
        <w:tc>
          <w:tcPr>
            <w:tcW w:w="0" w:type="auto"/>
            <w:gridSpan w:val="2"/>
          </w:tcPr>
          <w:p w14:paraId="0D6396E7" w14:textId="77777777" w:rsidR="00C90122" w:rsidRPr="00A30F70" w:rsidRDefault="00C90122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</w:tr>
      <w:tr w:rsidR="00C90122" w:rsidRPr="00FC3E21" w14:paraId="125242AF" w14:textId="77777777" w:rsidTr="000D3C59">
        <w:tc>
          <w:tcPr>
            <w:tcW w:w="0" w:type="auto"/>
            <w:gridSpan w:val="2"/>
          </w:tcPr>
          <w:p w14:paraId="75EA9438" w14:textId="77777777" w:rsidR="00C90122" w:rsidRPr="00A30F70" w:rsidRDefault="00C90122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24E6C710" w14:textId="66FA3C77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los gastos que se generen hasta una fecha definida.</w:t>
            </w:r>
          </w:p>
          <w:p w14:paraId="28EE9393" w14:textId="43B3FB54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detalle de los gastos hechos y su total hasta la fecha definida.</w:t>
            </w:r>
          </w:p>
          <w:p w14:paraId="6ABD9C6E" w14:textId="23485190" w:rsidR="00026FAD" w:rsidRDefault="00026FAD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Sumar los gastos a </w:t>
            </w:r>
            <w:r w:rsidR="00F45036">
              <w:rPr>
                <w:bCs/>
              </w:rPr>
              <w:t>las deudas totales para conocer los egresos totales a la fecha definida.</w:t>
            </w:r>
          </w:p>
          <w:p w14:paraId="286DC7F9" w14:textId="2DCA4EAC" w:rsidR="00F45036" w:rsidRPr="00026FAD" w:rsidRDefault="00BB6D78" w:rsidP="00026FAD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Categorizar los gastos para saber en que se esta yendo más el dinero.</w:t>
            </w:r>
          </w:p>
          <w:p w14:paraId="6027C255" w14:textId="77777777" w:rsidR="00026FAD" w:rsidRDefault="00680C36" w:rsidP="00680C36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crear o eliminar los gastos de un usuario.</w:t>
            </w:r>
          </w:p>
          <w:p w14:paraId="0ACDC02D" w14:textId="2CA8BB57" w:rsidR="00680C36" w:rsidRPr="00026FAD" w:rsidRDefault="00680C36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216B2CE1" w14:textId="77777777" w:rsidR="00C90122" w:rsidRPr="00A30F70" w:rsidRDefault="00C90122" w:rsidP="00A30F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0"/>
        <w:gridCol w:w="4654"/>
      </w:tblGrid>
      <w:tr w:rsidR="00026FAD" w:rsidRPr="00FC3E21" w14:paraId="64607EA2" w14:textId="77777777" w:rsidTr="000D3C59">
        <w:trPr>
          <w:trHeight w:val="274"/>
        </w:trPr>
        <w:tc>
          <w:tcPr>
            <w:tcW w:w="0" w:type="auto"/>
            <w:gridSpan w:val="2"/>
          </w:tcPr>
          <w:p w14:paraId="0974E421" w14:textId="77777777" w:rsidR="00026FAD" w:rsidRPr="00A30F70" w:rsidRDefault="00026FAD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26FAD" w:rsidRPr="00FC3E21" w14:paraId="3F9B30EA" w14:textId="77777777" w:rsidTr="000D3C59">
        <w:tc>
          <w:tcPr>
            <w:tcW w:w="3755" w:type="dxa"/>
          </w:tcPr>
          <w:p w14:paraId="64E6F2FA" w14:textId="2B0331F3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3</w:t>
            </w:r>
          </w:p>
        </w:tc>
        <w:tc>
          <w:tcPr>
            <w:tcW w:w="4739" w:type="dxa"/>
          </w:tcPr>
          <w:p w14:paraId="0B0450C4" w14:textId="77777777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026FAD" w:rsidRPr="00FC3E21" w14:paraId="6D51D4B7" w14:textId="77777777" w:rsidTr="000D3C59">
        <w:tc>
          <w:tcPr>
            <w:tcW w:w="0" w:type="auto"/>
            <w:gridSpan w:val="2"/>
          </w:tcPr>
          <w:p w14:paraId="3FB06650" w14:textId="77777777" w:rsidR="00026FAD" w:rsidRPr="00A30F70" w:rsidRDefault="00026FAD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las deudas de diferentes indoles.</w:t>
            </w:r>
          </w:p>
        </w:tc>
      </w:tr>
      <w:tr w:rsidR="00026FAD" w:rsidRPr="00FC3E21" w14:paraId="29A24022" w14:textId="77777777" w:rsidTr="000D3C59">
        <w:tc>
          <w:tcPr>
            <w:tcW w:w="0" w:type="auto"/>
            <w:gridSpan w:val="2"/>
          </w:tcPr>
          <w:p w14:paraId="775A5F85" w14:textId="77777777" w:rsidR="00026FAD" w:rsidRDefault="00026FAD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610F7903" w14:textId="77777777" w:rsidR="00026FAD" w:rsidRPr="00A30F70" w:rsidRDefault="00026FAD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>administrador de mis finanzas personales quiero registrar las deudas que tenga o adquiera, junto con los montos que debo pagar en un periodo de tiempo, para saber a detalle cada deuda y de forma global cuanto se debe.</w:t>
            </w:r>
          </w:p>
        </w:tc>
      </w:tr>
      <w:tr w:rsidR="00026FAD" w:rsidRPr="00FC3E21" w14:paraId="50DF195D" w14:textId="77777777" w:rsidTr="000D3C59">
        <w:tc>
          <w:tcPr>
            <w:tcW w:w="0" w:type="auto"/>
            <w:gridSpan w:val="2"/>
          </w:tcPr>
          <w:p w14:paraId="50831C3C" w14:textId="77777777" w:rsidR="00026FAD" w:rsidRPr="00A30F70" w:rsidRDefault="00026FAD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</w:tr>
      <w:tr w:rsidR="00026FAD" w:rsidRPr="00FC3E21" w14:paraId="70F0D4C7" w14:textId="77777777" w:rsidTr="000D3C59">
        <w:tc>
          <w:tcPr>
            <w:tcW w:w="0" w:type="auto"/>
            <w:gridSpan w:val="2"/>
          </w:tcPr>
          <w:p w14:paraId="19DCF063" w14:textId="77777777" w:rsidR="00026FAD" w:rsidRPr="00A30F70" w:rsidRDefault="00026FAD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4BFEB325" w14:textId="77777777" w:rsidR="00026FAD" w:rsidRDefault="00026FAD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las deudas que se adquieren o ya se tienen junto con el monto que se debe cancelar ya sea por partes o en total; en un periodo de tiempo.</w:t>
            </w:r>
          </w:p>
          <w:p w14:paraId="5B6203E3" w14:textId="77777777" w:rsidR="00026FAD" w:rsidRDefault="00026FAD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Poder observar al detalle cuanto debo pagar por deuda al mes o a la fecha que establezca el administrador; así como el monto total en deudas que se generen en dicho periodo.</w:t>
            </w:r>
          </w:p>
          <w:p w14:paraId="4EB7BB77" w14:textId="77777777" w:rsidR="00680C36" w:rsidRDefault="00680C36" w:rsidP="000D3C59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Modificar, crear o eliminar las deudas del usuario.</w:t>
            </w:r>
          </w:p>
          <w:p w14:paraId="052B8097" w14:textId="125129A8" w:rsidR="00680C36" w:rsidRPr="00026FAD" w:rsidRDefault="00680C36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19813C5B" w14:textId="34636C5C" w:rsidR="007E46A0" w:rsidRDefault="007E46A0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6"/>
        <w:gridCol w:w="4658"/>
      </w:tblGrid>
      <w:tr w:rsidR="00BB6D78" w:rsidRPr="00FC3E21" w14:paraId="5C3D6EFB" w14:textId="77777777" w:rsidTr="000D3C59">
        <w:trPr>
          <w:trHeight w:val="274"/>
        </w:trPr>
        <w:tc>
          <w:tcPr>
            <w:tcW w:w="0" w:type="auto"/>
            <w:gridSpan w:val="2"/>
          </w:tcPr>
          <w:p w14:paraId="00E7EB60" w14:textId="77777777" w:rsidR="00BB6D78" w:rsidRPr="00A30F70" w:rsidRDefault="00BB6D78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BB6D78" w:rsidRPr="00FC3E21" w14:paraId="019E0157" w14:textId="77777777" w:rsidTr="000D3C59">
        <w:tc>
          <w:tcPr>
            <w:tcW w:w="3755" w:type="dxa"/>
          </w:tcPr>
          <w:p w14:paraId="3BD77A5D" w14:textId="25BB5345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4</w:t>
            </w:r>
          </w:p>
        </w:tc>
        <w:tc>
          <w:tcPr>
            <w:tcW w:w="4739" w:type="dxa"/>
          </w:tcPr>
          <w:p w14:paraId="547E054B" w14:textId="77777777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BB6D78" w:rsidRPr="00FC3E21" w14:paraId="7043694D" w14:textId="77777777" w:rsidTr="000D3C59">
        <w:tc>
          <w:tcPr>
            <w:tcW w:w="0" w:type="auto"/>
            <w:gridSpan w:val="2"/>
          </w:tcPr>
          <w:p w14:paraId="25A61A15" w14:textId="1E847C1A" w:rsidR="00BB6D78" w:rsidRPr="00A30F70" w:rsidRDefault="00BB6D78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Establecer metas financieras de ahorros</w:t>
            </w:r>
          </w:p>
        </w:tc>
      </w:tr>
      <w:tr w:rsidR="00BB6D78" w:rsidRPr="00FC3E21" w14:paraId="15CADADE" w14:textId="77777777" w:rsidTr="000D3C59">
        <w:tc>
          <w:tcPr>
            <w:tcW w:w="0" w:type="auto"/>
            <w:gridSpan w:val="2"/>
          </w:tcPr>
          <w:p w14:paraId="652B93DD" w14:textId="77777777" w:rsidR="00BB6D78" w:rsidRDefault="00BB6D78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3D46245" w14:textId="4263AF0F" w:rsidR="00BB6D78" w:rsidRPr="00A30F70" w:rsidRDefault="00BB6D78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quiero </w:t>
            </w:r>
            <w:r>
              <w:rPr>
                <w:bCs/>
              </w:rPr>
              <w:t xml:space="preserve">establecer metas financieras </w:t>
            </w:r>
            <w:r w:rsidR="00007CD1">
              <w:rPr>
                <w:bCs/>
              </w:rPr>
              <w:t>en un tiempo determinado para obtener resultados de un ahorro planificado en base a los ingresos y egresos en dicho tiempo.</w:t>
            </w:r>
          </w:p>
        </w:tc>
      </w:tr>
      <w:tr w:rsidR="00BB6D78" w:rsidRPr="00FC3E21" w14:paraId="55893FBE" w14:textId="77777777" w:rsidTr="000D3C59">
        <w:tc>
          <w:tcPr>
            <w:tcW w:w="0" w:type="auto"/>
            <w:gridSpan w:val="2"/>
          </w:tcPr>
          <w:p w14:paraId="223B3C69" w14:textId="124E7130" w:rsidR="00BB6D78" w:rsidRPr="00A30F70" w:rsidRDefault="00BB6D78" w:rsidP="000D3C59">
            <w:pPr>
              <w:rPr>
                <w:bCs/>
              </w:rPr>
            </w:pPr>
            <w:r>
              <w:rPr>
                <w:bCs/>
              </w:rPr>
              <w:t>Prioridad:</w:t>
            </w:r>
            <w:r w:rsidR="00007CD1">
              <w:rPr>
                <w:bCs/>
              </w:rPr>
              <w:t xml:space="preserve"> Media</w:t>
            </w:r>
          </w:p>
        </w:tc>
      </w:tr>
      <w:tr w:rsidR="00BB6D78" w:rsidRPr="00FC3E21" w14:paraId="444939CD" w14:textId="77777777" w:rsidTr="000D3C59">
        <w:tc>
          <w:tcPr>
            <w:tcW w:w="0" w:type="auto"/>
            <w:gridSpan w:val="2"/>
          </w:tcPr>
          <w:p w14:paraId="0D5F2D53" w14:textId="77777777" w:rsidR="00BB6D78" w:rsidRPr="00A30F70" w:rsidRDefault="00BB6D78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175A7FB4" w14:textId="346B2234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Establecer objetivos de ahorro con el uso de una técnica de ahorro.</w:t>
            </w:r>
          </w:p>
          <w:p w14:paraId="0D0BFF08" w14:textId="7C3619E0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Definir un periodo de tiempo en el cual la meta de ahorro se persiga.</w:t>
            </w:r>
          </w:p>
          <w:p w14:paraId="7B8F12F0" w14:textId="77777777" w:rsidR="00BB6D78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progreso de los ahorros en base a los ingresos y egresos en un periodo de tiempo definido.</w:t>
            </w:r>
          </w:p>
          <w:p w14:paraId="05E1D8DD" w14:textId="68C22840" w:rsidR="00007CD1" w:rsidRPr="00007CD1" w:rsidRDefault="00007CD1" w:rsidP="00007CD1">
            <w:pPr>
              <w:keepNext/>
              <w:jc w:val="both"/>
              <w:rPr>
                <w:bCs/>
              </w:rPr>
            </w:pPr>
          </w:p>
        </w:tc>
      </w:tr>
    </w:tbl>
    <w:p w14:paraId="6540C58F" w14:textId="7F7BA278" w:rsidR="00BB6D78" w:rsidRDefault="00BB6D78" w:rsidP="00026FAD">
      <w:pPr>
        <w:rPr>
          <w:b/>
          <w:bCs/>
        </w:rPr>
      </w:pPr>
    </w:p>
    <w:p w14:paraId="4514E070" w14:textId="4CF2F27E" w:rsidR="00007CD1" w:rsidRDefault="00007CD1" w:rsidP="00026FAD">
      <w:pPr>
        <w:rPr>
          <w:b/>
          <w:bCs/>
        </w:rPr>
      </w:pPr>
    </w:p>
    <w:p w14:paraId="1F4DA265" w14:textId="005BAF46" w:rsidR="00007CD1" w:rsidRDefault="00007CD1" w:rsidP="00026FAD">
      <w:pPr>
        <w:rPr>
          <w:b/>
          <w:bCs/>
        </w:rPr>
      </w:pPr>
    </w:p>
    <w:p w14:paraId="585FB4D8" w14:textId="77777777" w:rsidR="00007CD1" w:rsidRDefault="00007CD1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7"/>
        <w:gridCol w:w="4657"/>
      </w:tblGrid>
      <w:tr w:rsidR="00007CD1" w:rsidRPr="00FC3E21" w14:paraId="38086AE2" w14:textId="77777777" w:rsidTr="000D3C59">
        <w:trPr>
          <w:trHeight w:val="274"/>
        </w:trPr>
        <w:tc>
          <w:tcPr>
            <w:tcW w:w="0" w:type="auto"/>
            <w:gridSpan w:val="2"/>
          </w:tcPr>
          <w:p w14:paraId="114C5292" w14:textId="77777777" w:rsidR="00007CD1" w:rsidRPr="00A30F70" w:rsidRDefault="00007CD1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007CD1" w:rsidRPr="00FC3E21" w14:paraId="6D9AE211" w14:textId="77777777" w:rsidTr="000D3C59">
        <w:tc>
          <w:tcPr>
            <w:tcW w:w="3755" w:type="dxa"/>
          </w:tcPr>
          <w:p w14:paraId="35F9214A" w14:textId="09769066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5</w:t>
            </w:r>
          </w:p>
        </w:tc>
        <w:tc>
          <w:tcPr>
            <w:tcW w:w="4739" w:type="dxa"/>
          </w:tcPr>
          <w:p w14:paraId="317EEEC6" w14:textId="77777777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007CD1" w:rsidRPr="00FC3E21" w14:paraId="4107CB21" w14:textId="77777777" w:rsidTr="000D3C59">
        <w:tc>
          <w:tcPr>
            <w:tcW w:w="0" w:type="auto"/>
            <w:gridSpan w:val="2"/>
          </w:tcPr>
          <w:p w14:paraId="69DF9298" w14:textId="12E75E80" w:rsidR="00007CD1" w:rsidRPr="00A30F70" w:rsidRDefault="00007CD1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Registrar los ingresos monetarios.</w:t>
            </w:r>
          </w:p>
        </w:tc>
      </w:tr>
      <w:tr w:rsidR="00007CD1" w:rsidRPr="00FC3E21" w14:paraId="4DEA61AD" w14:textId="77777777" w:rsidTr="000D3C59">
        <w:tc>
          <w:tcPr>
            <w:tcW w:w="0" w:type="auto"/>
            <w:gridSpan w:val="2"/>
          </w:tcPr>
          <w:p w14:paraId="630878C5" w14:textId="77777777" w:rsidR="00007CD1" w:rsidRDefault="00007CD1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70DF7DB" w14:textId="6FBD1D36" w:rsidR="00007CD1" w:rsidRPr="00A30F70" w:rsidRDefault="00007CD1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quiero </w:t>
            </w:r>
            <w:r>
              <w:rPr>
                <w:bCs/>
              </w:rPr>
              <w:t>registrar mis ingresos monetarios en un lapso para saber el dinero disponible como ingresos que se puede repartir en dudas, gastos, ahorros y dinero sobrante.</w:t>
            </w:r>
          </w:p>
        </w:tc>
      </w:tr>
      <w:tr w:rsidR="00007CD1" w:rsidRPr="00FC3E21" w14:paraId="513E31D9" w14:textId="77777777" w:rsidTr="000D3C59">
        <w:tc>
          <w:tcPr>
            <w:tcW w:w="0" w:type="auto"/>
            <w:gridSpan w:val="2"/>
          </w:tcPr>
          <w:p w14:paraId="33B210E0" w14:textId="77777777" w:rsidR="00007CD1" w:rsidRPr="00A30F70" w:rsidRDefault="00007CD1" w:rsidP="000D3C59">
            <w:pPr>
              <w:rPr>
                <w:bCs/>
              </w:rPr>
            </w:pPr>
            <w:r>
              <w:rPr>
                <w:bCs/>
              </w:rPr>
              <w:t>Prioridad: Alta</w:t>
            </w:r>
          </w:p>
        </w:tc>
      </w:tr>
      <w:tr w:rsidR="00007CD1" w:rsidRPr="00FC3E21" w14:paraId="17BB175A" w14:textId="77777777" w:rsidTr="000D3C59">
        <w:tc>
          <w:tcPr>
            <w:tcW w:w="0" w:type="auto"/>
            <w:gridSpan w:val="2"/>
          </w:tcPr>
          <w:p w14:paraId="5A0B2ED1" w14:textId="77777777" w:rsidR="00007CD1" w:rsidRPr="00A30F70" w:rsidRDefault="00007CD1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72351D5C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los ingresos como dinero disponible en el lapso de un tiempo.</w:t>
            </w:r>
          </w:p>
          <w:p w14:paraId="1A04C81A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Mostrar los ingresos que se tiene cada que se realice un gasto, se pague una deuda o se envíe un monto como ahorro.</w:t>
            </w:r>
          </w:p>
          <w:p w14:paraId="39287007" w14:textId="77777777" w:rsid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Registrar varios ingresos de distintas actividades que el usuario realice.</w:t>
            </w:r>
          </w:p>
          <w:p w14:paraId="23EB5F7E" w14:textId="4F06D382" w:rsidR="00007CD1" w:rsidRPr="00007CD1" w:rsidRDefault="00007CD1" w:rsidP="00007CD1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Actualizar el saldo de los ingresos cada que se registre los </w:t>
            </w:r>
            <w:r w:rsidR="00DB4680">
              <w:rPr>
                <w:bCs/>
              </w:rPr>
              <w:t>movimientos</w:t>
            </w:r>
            <w:r>
              <w:rPr>
                <w:bCs/>
              </w:rPr>
              <w:t xml:space="preserve"> que realizo en </w:t>
            </w:r>
            <w:r w:rsidR="00DB4680">
              <w:rPr>
                <w:bCs/>
              </w:rPr>
              <w:t>el día a día.</w:t>
            </w:r>
          </w:p>
        </w:tc>
      </w:tr>
    </w:tbl>
    <w:p w14:paraId="0254FBCB" w14:textId="1B6DC4BB" w:rsidR="00007CD1" w:rsidRDefault="00007CD1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6"/>
        <w:gridCol w:w="4658"/>
      </w:tblGrid>
      <w:tr w:rsidR="00DB4680" w:rsidRPr="00FC3E21" w14:paraId="11948617" w14:textId="77777777" w:rsidTr="000D3C59">
        <w:trPr>
          <w:trHeight w:val="274"/>
        </w:trPr>
        <w:tc>
          <w:tcPr>
            <w:tcW w:w="0" w:type="auto"/>
            <w:gridSpan w:val="2"/>
          </w:tcPr>
          <w:p w14:paraId="549C772B" w14:textId="77777777" w:rsidR="00DB4680" w:rsidRPr="00A30F70" w:rsidRDefault="00DB468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DB4680" w:rsidRPr="00FC3E21" w14:paraId="01E47AE5" w14:textId="77777777" w:rsidTr="000D3C59">
        <w:tc>
          <w:tcPr>
            <w:tcW w:w="3755" w:type="dxa"/>
          </w:tcPr>
          <w:p w14:paraId="09E8CF30" w14:textId="7B0412EC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6</w:t>
            </w:r>
          </w:p>
        </w:tc>
        <w:tc>
          <w:tcPr>
            <w:tcW w:w="4739" w:type="dxa"/>
          </w:tcPr>
          <w:p w14:paraId="43612C12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DB4680" w:rsidRPr="00FC3E21" w14:paraId="26CFC9B8" w14:textId="77777777" w:rsidTr="000D3C59">
        <w:tc>
          <w:tcPr>
            <w:tcW w:w="0" w:type="auto"/>
            <w:gridSpan w:val="2"/>
          </w:tcPr>
          <w:p w14:paraId="354B5A31" w14:textId="583FEC73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>Saber si mis ingresos logran cubrir los gastos y deudas</w:t>
            </w:r>
          </w:p>
        </w:tc>
      </w:tr>
      <w:tr w:rsidR="00DB4680" w:rsidRPr="00FC3E21" w14:paraId="1B8D6415" w14:textId="77777777" w:rsidTr="000D3C59">
        <w:tc>
          <w:tcPr>
            <w:tcW w:w="0" w:type="auto"/>
            <w:gridSpan w:val="2"/>
          </w:tcPr>
          <w:p w14:paraId="0C7A6001" w14:textId="77777777" w:rsidR="00DB4680" w:rsidRDefault="00DB4680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4DC1B6C4" w14:textId="4E8996D3" w:rsidR="00DB4680" w:rsidRPr="00A30F70" w:rsidRDefault="00DB468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quiero </w:t>
            </w:r>
            <w:r>
              <w:rPr>
                <w:bCs/>
              </w:rPr>
              <w:t>saber si mis ingresos cubren los gastos y deudas para saber si tengo suficiente dinero, y si no tomar dinero de los ahorros con el fin de cubrir los egresos.</w:t>
            </w:r>
          </w:p>
        </w:tc>
      </w:tr>
      <w:tr w:rsidR="00DB4680" w:rsidRPr="00FC3E21" w14:paraId="6D21FC7C" w14:textId="77777777" w:rsidTr="000D3C59">
        <w:tc>
          <w:tcPr>
            <w:tcW w:w="0" w:type="auto"/>
            <w:gridSpan w:val="2"/>
          </w:tcPr>
          <w:p w14:paraId="1A453C2B" w14:textId="4DAED151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 xml:space="preserve">Prioridad: </w:t>
            </w:r>
            <w:r>
              <w:rPr>
                <w:bCs/>
              </w:rPr>
              <w:t>Media</w:t>
            </w:r>
          </w:p>
        </w:tc>
      </w:tr>
      <w:tr w:rsidR="00DB4680" w:rsidRPr="00FC3E21" w14:paraId="14257DB0" w14:textId="77777777" w:rsidTr="000D3C59">
        <w:tc>
          <w:tcPr>
            <w:tcW w:w="0" w:type="auto"/>
            <w:gridSpan w:val="2"/>
          </w:tcPr>
          <w:p w14:paraId="4BE00A19" w14:textId="77777777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54DBEA24" w14:textId="77777777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Calcular el total de gasto y deudas junto con los ingresos para saber si los ingresos son suficientes para cubrirlos.</w:t>
            </w:r>
          </w:p>
          <w:p w14:paraId="03BE9CA9" w14:textId="77777777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Tomar el dinero que falta para cubrir los egresos de los ahorros a fin de cubrirlos sin realizar muchos esfuerzos.</w:t>
            </w:r>
          </w:p>
          <w:p w14:paraId="0E2A9F14" w14:textId="4D595670" w:rsidR="00DB4680" w:rsidRP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Mostrar los gastos y deudas demasiados altos si la suma de estos sobrepasa los ingresos para que el usuario valore restringir dichas deudas o gastos.</w:t>
            </w:r>
          </w:p>
        </w:tc>
      </w:tr>
    </w:tbl>
    <w:p w14:paraId="5D20F679" w14:textId="38BE3F32" w:rsidR="00DB4680" w:rsidRDefault="00DB4680" w:rsidP="00026F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0"/>
        <w:gridCol w:w="4664"/>
      </w:tblGrid>
      <w:tr w:rsidR="00DB4680" w:rsidRPr="00FC3E21" w14:paraId="2CA7614F" w14:textId="77777777" w:rsidTr="000D3C59">
        <w:trPr>
          <w:trHeight w:val="274"/>
        </w:trPr>
        <w:tc>
          <w:tcPr>
            <w:tcW w:w="0" w:type="auto"/>
            <w:gridSpan w:val="2"/>
          </w:tcPr>
          <w:p w14:paraId="79076B2C" w14:textId="77777777" w:rsidR="00DB4680" w:rsidRPr="00A30F70" w:rsidRDefault="00DB4680" w:rsidP="000D3C59">
            <w:pPr>
              <w:jc w:val="right"/>
              <w:rPr>
                <w:bCs/>
              </w:rPr>
            </w:pPr>
            <w:r w:rsidRPr="00A30F70">
              <w:rPr>
                <w:bCs/>
              </w:rPr>
              <w:t xml:space="preserve">Historia de usuario </w:t>
            </w:r>
          </w:p>
        </w:tc>
      </w:tr>
      <w:tr w:rsidR="00DB4680" w:rsidRPr="00FC3E21" w14:paraId="325AFE39" w14:textId="77777777" w:rsidTr="000D3C59">
        <w:tc>
          <w:tcPr>
            <w:tcW w:w="3755" w:type="dxa"/>
          </w:tcPr>
          <w:p w14:paraId="2C4CE3F3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>Identificador: HU0</w:t>
            </w:r>
            <w:r>
              <w:rPr>
                <w:bCs/>
              </w:rPr>
              <w:t>6</w:t>
            </w:r>
          </w:p>
        </w:tc>
        <w:tc>
          <w:tcPr>
            <w:tcW w:w="4739" w:type="dxa"/>
          </w:tcPr>
          <w:p w14:paraId="1CD1A95C" w14:textId="77777777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Rol:  </w:t>
            </w:r>
            <w:r>
              <w:rPr>
                <w:bCs/>
              </w:rPr>
              <w:t>Administrador de mis finanzas personales</w:t>
            </w:r>
          </w:p>
        </w:tc>
      </w:tr>
      <w:tr w:rsidR="00DB4680" w:rsidRPr="00FC3E21" w14:paraId="54891321" w14:textId="77777777" w:rsidTr="000D3C59">
        <w:tc>
          <w:tcPr>
            <w:tcW w:w="0" w:type="auto"/>
            <w:gridSpan w:val="2"/>
          </w:tcPr>
          <w:p w14:paraId="67D79557" w14:textId="4249E133" w:rsidR="00DB4680" w:rsidRPr="00A30F70" w:rsidRDefault="00DB4680" w:rsidP="000D3C59">
            <w:pPr>
              <w:rPr>
                <w:bCs/>
              </w:rPr>
            </w:pPr>
            <w:r w:rsidRPr="00A30F70">
              <w:rPr>
                <w:bCs/>
              </w:rPr>
              <w:t xml:space="preserve">Título Historia:  </w:t>
            </w:r>
            <w:r>
              <w:rPr>
                <w:bCs/>
              </w:rPr>
              <w:t xml:space="preserve">Saber </w:t>
            </w:r>
            <w:r>
              <w:rPr>
                <w:bCs/>
              </w:rPr>
              <w:t>el valor de los ahorros totales y al detalle</w:t>
            </w:r>
          </w:p>
        </w:tc>
      </w:tr>
      <w:tr w:rsidR="00DB4680" w:rsidRPr="00FC3E21" w14:paraId="10B6C992" w14:textId="77777777" w:rsidTr="000D3C59">
        <w:tc>
          <w:tcPr>
            <w:tcW w:w="0" w:type="auto"/>
            <w:gridSpan w:val="2"/>
          </w:tcPr>
          <w:p w14:paraId="29AFC1BD" w14:textId="77777777" w:rsidR="00DB4680" w:rsidRDefault="00DB4680" w:rsidP="000D3C59">
            <w:pPr>
              <w:spacing w:line="259" w:lineRule="auto"/>
              <w:rPr>
                <w:bCs/>
              </w:rPr>
            </w:pPr>
            <w:r>
              <w:rPr>
                <w:bCs/>
              </w:rPr>
              <w:t>Descripción:</w:t>
            </w:r>
          </w:p>
          <w:p w14:paraId="56A846F3" w14:textId="539A0236" w:rsidR="00DB4680" w:rsidRPr="00A30F70" w:rsidRDefault="00DB4680" w:rsidP="000D3C59">
            <w:pPr>
              <w:spacing w:line="259" w:lineRule="auto"/>
              <w:rPr>
                <w:bCs/>
              </w:rPr>
            </w:pPr>
            <w:r w:rsidRPr="00A30F70">
              <w:rPr>
                <w:bCs/>
              </w:rPr>
              <w:t xml:space="preserve">Como </w:t>
            </w:r>
            <w:r>
              <w:rPr>
                <w:bCs/>
              </w:rPr>
              <w:t xml:space="preserve">administrador de mis finanzas personales quiero </w:t>
            </w:r>
            <w:r>
              <w:rPr>
                <w:bCs/>
              </w:rPr>
              <w:t>observar el valor de los ahorros totales y al detalle cada forma de ahorro para conocer el avance de los ahorros en el paso del tiempo.</w:t>
            </w:r>
          </w:p>
        </w:tc>
      </w:tr>
      <w:tr w:rsidR="00DB4680" w:rsidRPr="00FC3E21" w14:paraId="25400435" w14:textId="77777777" w:rsidTr="000D3C59">
        <w:tc>
          <w:tcPr>
            <w:tcW w:w="0" w:type="auto"/>
            <w:gridSpan w:val="2"/>
          </w:tcPr>
          <w:p w14:paraId="4F5FB217" w14:textId="77777777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>Prioridad: Media</w:t>
            </w:r>
          </w:p>
        </w:tc>
      </w:tr>
      <w:tr w:rsidR="00DB4680" w:rsidRPr="00FC3E21" w14:paraId="3D0E78CC" w14:textId="77777777" w:rsidTr="000D3C59">
        <w:tc>
          <w:tcPr>
            <w:tcW w:w="0" w:type="auto"/>
            <w:gridSpan w:val="2"/>
          </w:tcPr>
          <w:p w14:paraId="23EE35A7" w14:textId="77777777" w:rsidR="00DB4680" w:rsidRPr="00A30F70" w:rsidRDefault="00DB4680" w:rsidP="000D3C59">
            <w:pPr>
              <w:rPr>
                <w:bCs/>
              </w:rPr>
            </w:pPr>
            <w:r>
              <w:rPr>
                <w:bCs/>
              </w:rPr>
              <w:t>Criterios de Aceptación</w:t>
            </w:r>
            <w:r w:rsidRPr="00A30F70">
              <w:rPr>
                <w:bCs/>
              </w:rPr>
              <w:t>:</w:t>
            </w:r>
          </w:p>
          <w:p w14:paraId="048D1DB1" w14:textId="509DB9BD" w:rsidR="00DB4680" w:rsidRDefault="00DB4680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Calcular e</w:t>
            </w:r>
            <w:r>
              <w:rPr>
                <w:bCs/>
              </w:rPr>
              <w:t>l total de ahorros con las diferentes técnicas que el usuario decidió utilizar.</w:t>
            </w:r>
          </w:p>
          <w:p w14:paraId="4DEB5B94" w14:textId="3439204E" w:rsidR="00DB4680" w:rsidRPr="00DB4680" w:rsidRDefault="00680C36" w:rsidP="00DB4680">
            <w:pPr>
              <w:pStyle w:val="Prrafodelista"/>
              <w:keepNext/>
              <w:numPr>
                <w:ilvl w:val="0"/>
                <w:numId w:val="4"/>
              </w:num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Observar el valor total de los ahorros y los detalles de cada ahorro que se encuentran realizando</w:t>
            </w:r>
          </w:p>
          <w:p w14:paraId="2C57BD86" w14:textId="5653A0E4" w:rsidR="00DB4680" w:rsidRPr="00DB4680" w:rsidRDefault="00DB4680" w:rsidP="00680C36">
            <w:pPr>
              <w:pStyle w:val="Prrafodelista"/>
              <w:keepNext/>
              <w:spacing w:before="0" w:after="0"/>
              <w:ind w:left="720"/>
              <w:jc w:val="both"/>
              <w:rPr>
                <w:bCs/>
              </w:rPr>
            </w:pPr>
          </w:p>
        </w:tc>
      </w:tr>
    </w:tbl>
    <w:p w14:paraId="758B389A" w14:textId="77777777" w:rsidR="00DB4680" w:rsidRPr="00026FAD" w:rsidRDefault="00DB4680" w:rsidP="00026FAD">
      <w:pPr>
        <w:rPr>
          <w:b/>
          <w:bCs/>
        </w:rPr>
      </w:pPr>
    </w:p>
    <w:sectPr w:rsidR="00DB4680" w:rsidRPr="00026FAD" w:rsidSect="00496E2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BA1"/>
    <w:multiLevelType w:val="hybridMultilevel"/>
    <w:tmpl w:val="B4DE20BC"/>
    <w:lvl w:ilvl="0" w:tplc="8124A2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41C41"/>
    <w:multiLevelType w:val="multilevel"/>
    <w:tmpl w:val="7330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D737AF9"/>
    <w:multiLevelType w:val="hybridMultilevel"/>
    <w:tmpl w:val="DA2C7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54A8"/>
    <w:multiLevelType w:val="hybridMultilevel"/>
    <w:tmpl w:val="CED4243C"/>
    <w:lvl w:ilvl="0" w:tplc="5AE2F20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431702">
    <w:abstractNumId w:val="1"/>
  </w:num>
  <w:num w:numId="2" w16cid:durableId="109249034">
    <w:abstractNumId w:val="3"/>
  </w:num>
  <w:num w:numId="3" w16cid:durableId="290794737">
    <w:abstractNumId w:val="2"/>
  </w:num>
  <w:num w:numId="4" w16cid:durableId="69573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9"/>
    <w:rsid w:val="00007CD1"/>
    <w:rsid w:val="00026FAD"/>
    <w:rsid w:val="00163C69"/>
    <w:rsid w:val="003E34F9"/>
    <w:rsid w:val="00427844"/>
    <w:rsid w:val="00496E2E"/>
    <w:rsid w:val="005852DC"/>
    <w:rsid w:val="00680C36"/>
    <w:rsid w:val="007A29DD"/>
    <w:rsid w:val="007E46A0"/>
    <w:rsid w:val="008A1EF5"/>
    <w:rsid w:val="00A30F70"/>
    <w:rsid w:val="00BB6D78"/>
    <w:rsid w:val="00C851F1"/>
    <w:rsid w:val="00C90122"/>
    <w:rsid w:val="00DB4680"/>
    <w:rsid w:val="00F1453A"/>
    <w:rsid w:val="00F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00FE"/>
  <w15:chartTrackingRefBased/>
  <w15:docId w15:val="{64417496-C049-4919-975C-3358130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6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34F9"/>
    <w:pPr>
      <w:keepNext/>
      <w:keepLines/>
      <w:numPr>
        <w:numId w:val="2"/>
      </w:numPr>
      <w:spacing w:before="360" w:after="24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63C69"/>
    <w:pPr>
      <w:keepNext/>
      <w:keepLines/>
      <w:spacing w:before="16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3C69"/>
    <w:pPr>
      <w:spacing w:after="0" w:line="240" w:lineRule="auto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E34F9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C69"/>
    <w:rPr>
      <w:rFonts w:ascii="Times New Roman" w:eastAsiaTheme="majorEastAsia" w:hAnsi="Times New Roman" w:cstheme="majorBidi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63C69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C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63C69"/>
    <w:pPr>
      <w:numPr>
        <w:ilvl w:val="1"/>
      </w:numPr>
      <w:spacing w:before="120" w:after="280"/>
    </w:pPr>
    <w:rPr>
      <w:rFonts w:eastAsiaTheme="minorEastAsia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3C69"/>
    <w:rPr>
      <w:rFonts w:ascii="Times New Roman" w:eastAsiaTheme="minorEastAsia" w:hAnsi="Times New Roman"/>
      <w:spacing w:val="15"/>
    </w:rPr>
  </w:style>
  <w:style w:type="character" w:styleId="nfasissutil">
    <w:name w:val="Subtle Emphasis"/>
    <w:basedOn w:val="Fuentedeprrafopredeter"/>
    <w:uiPriority w:val="19"/>
    <w:qFormat/>
    <w:rsid w:val="00163C69"/>
    <w:rPr>
      <w:rFonts w:ascii="Times New Roman" w:hAnsi="Times New Roman"/>
      <w:i/>
      <w:iCs/>
      <w:color w:val="auto"/>
      <w:sz w:val="22"/>
    </w:rPr>
  </w:style>
  <w:style w:type="character" w:styleId="nfasis">
    <w:name w:val="Emphasis"/>
    <w:basedOn w:val="Fuentedeprrafopredeter"/>
    <w:uiPriority w:val="20"/>
    <w:qFormat/>
    <w:rsid w:val="00163C69"/>
    <w:rPr>
      <w:rFonts w:ascii="Times New Roman" w:hAnsi="Times New Roman"/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63C69"/>
    <w:rPr>
      <w:rFonts w:ascii="Times New Roman" w:hAnsi="Times New Roman"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63C69"/>
    <w:rPr>
      <w:rFonts w:ascii="Times New Roman" w:hAnsi="Times New Roman"/>
      <w:b/>
      <w:bCs/>
      <w:color w:val="auto"/>
    </w:rPr>
  </w:style>
  <w:style w:type="paragraph" w:styleId="Prrafodelista">
    <w:name w:val="List Paragraph"/>
    <w:aliases w:val="TIT 2 IND,Párrafo de Viñeta,tEXTO,Párrafo de lista SUBCAPITULO,Título 2."/>
    <w:basedOn w:val="Normal"/>
    <w:link w:val="PrrafodelistaCar"/>
    <w:autoRedefine/>
    <w:uiPriority w:val="34"/>
    <w:qFormat/>
    <w:rsid w:val="007E46A0"/>
    <w:pPr>
      <w:spacing w:before="240" w:after="400" w:line="240" w:lineRule="auto"/>
      <w:contextualSpacing/>
    </w:pPr>
  </w:style>
  <w:style w:type="table" w:styleId="Tablaconcuadrcula">
    <w:name w:val="Table Grid"/>
    <w:basedOn w:val="Tablanormal"/>
    <w:uiPriority w:val="39"/>
    <w:rsid w:val="00A3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 2 IND Car,Párrafo de Viñeta Car,tEXTO Car,Párrafo de lista SUBCAPITULO Car,Título 2. Car"/>
    <w:link w:val="Prrafodelista"/>
    <w:uiPriority w:val="34"/>
    <w:locked/>
    <w:rsid w:val="00A30F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de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Trabajos.dotx</Template>
  <TotalTime>425</TotalTime>
  <Pages>3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BryanPC</dc:creator>
  <cp:keywords/>
  <dc:description/>
  <cp:lastModifiedBy>Bryan Paucar</cp:lastModifiedBy>
  <cp:revision>1</cp:revision>
  <dcterms:created xsi:type="dcterms:W3CDTF">2023-01-24T02:35:00Z</dcterms:created>
  <dcterms:modified xsi:type="dcterms:W3CDTF">2023-01-24T09:46:00Z</dcterms:modified>
</cp:coreProperties>
</file>